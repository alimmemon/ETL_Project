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1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4A0707" w14:paraId="7DFEC7F2" w14:textId="77777777" w:rsidTr="004A070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2061D9" w14:textId="77777777" w:rsidR="004A0707" w:rsidRDefault="004A0707" w:rsidP="004A07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CB02E36" wp14:editId="2DE982F8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EA03E2" w14:textId="77777777" w:rsidR="004A0707" w:rsidRDefault="004A0707" w:rsidP="004A0707">
                                  <w:pPr>
                                    <w:pStyle w:val="Title"/>
                                    <w:spacing w:after="0"/>
                                    <w:ind w:left="720"/>
                                  </w:pPr>
                                  <w:r>
                                    <w:t xml:space="preserve">ETL Project </w:t>
                                  </w:r>
                                </w:p>
                                <w:p w14:paraId="38A3F5FB" w14:textId="77777777" w:rsidR="004A0707" w:rsidRPr="00D86945" w:rsidRDefault="004A0707" w:rsidP="004A0707">
                                  <w:pPr>
                                    <w:pStyle w:val="Title"/>
                                    <w:spacing w:after="0"/>
                                    <w:ind w:left="720" w:firstLine="720"/>
                                  </w:pPr>
                                  <w:r>
                                    <w:t>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CB02E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14:paraId="7CEA03E2" w14:textId="77777777" w:rsidR="004A0707" w:rsidRDefault="004A0707" w:rsidP="004A0707">
                            <w:pPr>
                              <w:pStyle w:val="Title"/>
                              <w:spacing w:after="0"/>
                              <w:ind w:left="720"/>
                            </w:pPr>
                            <w:r>
                              <w:t xml:space="preserve">ETL Project </w:t>
                            </w:r>
                          </w:p>
                          <w:p w14:paraId="38A3F5FB" w14:textId="77777777" w:rsidR="004A0707" w:rsidRPr="00D86945" w:rsidRDefault="004A0707" w:rsidP="004A0707">
                            <w:pPr>
                              <w:pStyle w:val="Title"/>
                              <w:spacing w:after="0"/>
                              <w:ind w:left="720" w:firstLine="720"/>
                            </w:pPr>
                            <w:r>
                              <w:t>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6567622" w14:textId="77777777" w:rsidR="004A0707" w:rsidRDefault="004A0707" w:rsidP="004A0707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522428" wp14:editId="04931308">
                      <wp:extent cx="3373409" cy="15587"/>
                      <wp:effectExtent l="19050" t="19050" r="36830" b="2286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73409" cy="1558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EFDA08" id="Straight Connector 5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65.6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4A0707" w14:paraId="49E7B060" w14:textId="77777777" w:rsidTr="004A0707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1C58319" w14:textId="11B77271" w:rsidR="00B819A9" w:rsidRDefault="00B819A9" w:rsidP="004A0707">
            <w:pPr>
              <w:rPr>
                <w:noProof/>
              </w:rPr>
            </w:pPr>
            <w:r w:rsidRPr="00B819A9">
              <w:rPr>
                <w:noProof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1D3564B" wp14:editId="2151FF76">
                      <wp:simplePos x="0" y="0"/>
                      <wp:positionH relativeFrom="column">
                        <wp:posOffset>-405938</wp:posOffset>
                      </wp:positionH>
                      <wp:positionV relativeFrom="page">
                        <wp:posOffset>-1742960</wp:posOffset>
                      </wp:positionV>
                      <wp:extent cx="4146723" cy="8267700"/>
                      <wp:effectExtent l="0" t="0" r="6350" b="0"/>
                      <wp:wrapNone/>
                      <wp:docPr id="3" name="Rectangle 3" descr="white rectangle for text on cov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6723" cy="826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7A6D60" w14:textId="77777777" w:rsidR="00B819A9" w:rsidRDefault="00B819A9" w:rsidP="00B819A9"/>
                                <w:p w14:paraId="31DC6C3B" w14:textId="77777777" w:rsidR="00B819A9" w:rsidRDefault="00B819A9" w:rsidP="00B819A9">
                                  <w:pPr>
                                    <w:ind w:left="3600"/>
                                  </w:pPr>
                                </w:p>
                                <w:p w14:paraId="48C8032D" w14:textId="67C2A90E" w:rsidR="004A0707" w:rsidRPr="00B819A9" w:rsidRDefault="004A0707" w:rsidP="00B819A9">
                                  <w:pPr>
                                    <w:ind w:left="1440" w:firstLine="72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819A9">
                                    <w:rPr>
                                      <w:sz w:val="32"/>
                                      <w:szCs w:val="32"/>
                                    </w:rPr>
                                    <w:t>Cluny Charleston</w:t>
                                  </w:r>
                                </w:p>
                                <w:p w14:paraId="205847EC" w14:textId="1926245F" w:rsidR="004A0707" w:rsidRPr="00B819A9" w:rsidRDefault="004A0707" w:rsidP="00B819A9">
                                  <w:pPr>
                                    <w:ind w:left="216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819A9">
                                    <w:rPr>
                                      <w:sz w:val="32"/>
                                      <w:szCs w:val="32"/>
                                    </w:rPr>
                                    <w:t xml:space="preserve">Alim </w:t>
                                  </w:r>
                                  <w:proofErr w:type="spellStart"/>
                                  <w:r w:rsidRPr="00B819A9">
                                    <w:rPr>
                                      <w:sz w:val="32"/>
                                      <w:szCs w:val="32"/>
                                    </w:rPr>
                                    <w:t>Memon</w:t>
                                  </w:r>
                                  <w:proofErr w:type="spellEnd"/>
                                </w:p>
                                <w:p w14:paraId="674E1033" w14:textId="45FA04D8" w:rsidR="004A0707" w:rsidRPr="00B819A9" w:rsidRDefault="004A0707" w:rsidP="00B819A9">
                                  <w:pPr>
                                    <w:ind w:left="1440" w:firstLine="72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 w:rsidRPr="00B819A9">
                                    <w:rPr>
                                      <w:sz w:val="32"/>
                                      <w:szCs w:val="32"/>
                                    </w:rPr>
                                    <w:t>Monali</w:t>
                                  </w:r>
                                  <w:proofErr w:type="spellEnd"/>
                                  <w:r w:rsidRPr="00B819A9">
                                    <w:rPr>
                                      <w:sz w:val="32"/>
                                      <w:szCs w:val="32"/>
                                    </w:rPr>
                                    <w:t xml:space="preserve"> Patel</w:t>
                                  </w:r>
                                </w:p>
                                <w:p w14:paraId="2398A9C3" w14:textId="2B8026CB" w:rsidR="004A0707" w:rsidRDefault="004A0707" w:rsidP="00B819A9">
                                  <w:pPr>
                                    <w:ind w:left="1440" w:firstLine="720"/>
                                  </w:pPr>
                                  <w:r w:rsidRPr="00B819A9">
                                    <w:rPr>
                                      <w:sz w:val="32"/>
                                      <w:szCs w:val="32"/>
                                    </w:rPr>
                                    <w:t>Evan Sims</w:t>
                                  </w:r>
                                </w:p>
                                <w:p w14:paraId="0A8C311B" w14:textId="77777777" w:rsidR="004A0707" w:rsidRDefault="004A0707" w:rsidP="004A070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1D3564B" id="Rectangle 3" o:spid="_x0000_s1027" alt="white rectangle for text on cover" style="position:absolute;margin-left:-31.95pt;margin-top:-137.25pt;width:326.5pt;height:65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" fillcolor="white [3212]" stroked="f" strokeweight="2pt">
                      <v:textbox>
                        <w:txbxContent>
                          <w:p w14:paraId="047A6D60" w14:textId="77777777" w:rsidR="00B819A9" w:rsidRDefault="00B819A9" w:rsidP="00B819A9"/>
                          <w:p w14:paraId="31DC6C3B" w14:textId="77777777" w:rsidR="00B819A9" w:rsidRDefault="00B819A9" w:rsidP="00B819A9">
                            <w:pPr>
                              <w:ind w:left="3600"/>
                            </w:pPr>
                          </w:p>
                          <w:p w14:paraId="48C8032D" w14:textId="67C2A90E" w:rsidR="004A0707" w:rsidRPr="00B819A9" w:rsidRDefault="004A0707" w:rsidP="00B819A9">
                            <w:pPr>
                              <w:ind w:left="1440"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B819A9">
                              <w:rPr>
                                <w:sz w:val="32"/>
                                <w:szCs w:val="32"/>
                              </w:rPr>
                              <w:t>Cluny Charleston</w:t>
                            </w:r>
                          </w:p>
                          <w:p w14:paraId="205847EC" w14:textId="1926245F" w:rsidR="004A0707" w:rsidRPr="00B819A9" w:rsidRDefault="004A0707" w:rsidP="00B819A9">
                            <w:pPr>
                              <w:ind w:left="2160"/>
                              <w:rPr>
                                <w:sz w:val="32"/>
                                <w:szCs w:val="32"/>
                              </w:rPr>
                            </w:pPr>
                            <w:r w:rsidRPr="00B819A9">
                              <w:rPr>
                                <w:sz w:val="32"/>
                                <w:szCs w:val="32"/>
                              </w:rPr>
                              <w:t xml:space="preserve">Alim </w:t>
                            </w:r>
                            <w:proofErr w:type="spellStart"/>
                            <w:r w:rsidRPr="00B819A9">
                              <w:rPr>
                                <w:sz w:val="32"/>
                                <w:szCs w:val="32"/>
                              </w:rPr>
                              <w:t>Memon</w:t>
                            </w:r>
                            <w:proofErr w:type="spellEnd"/>
                          </w:p>
                          <w:p w14:paraId="674E1033" w14:textId="45FA04D8" w:rsidR="004A0707" w:rsidRPr="00B819A9" w:rsidRDefault="004A0707" w:rsidP="00B819A9">
                            <w:pPr>
                              <w:ind w:left="1440" w:firstLine="72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819A9">
                              <w:rPr>
                                <w:sz w:val="32"/>
                                <w:szCs w:val="32"/>
                              </w:rPr>
                              <w:t>Monali</w:t>
                            </w:r>
                            <w:proofErr w:type="spellEnd"/>
                            <w:r w:rsidRPr="00B819A9">
                              <w:rPr>
                                <w:sz w:val="32"/>
                                <w:szCs w:val="32"/>
                              </w:rPr>
                              <w:t xml:space="preserve"> Patel</w:t>
                            </w:r>
                          </w:p>
                          <w:p w14:paraId="2398A9C3" w14:textId="2B8026CB" w:rsidR="004A0707" w:rsidRDefault="004A0707" w:rsidP="00B819A9">
                            <w:pPr>
                              <w:ind w:left="1440" w:firstLine="720"/>
                            </w:pPr>
                            <w:r w:rsidRPr="00B819A9">
                              <w:rPr>
                                <w:sz w:val="32"/>
                                <w:szCs w:val="32"/>
                              </w:rPr>
                              <w:t>Evan Sims</w:t>
                            </w:r>
                          </w:p>
                          <w:p w14:paraId="0A8C311B" w14:textId="77777777" w:rsidR="004A0707" w:rsidRDefault="004A0707" w:rsidP="004A0707"/>
                        </w:txbxContent>
                      </v:textbox>
                      <w10:wrap anchory="page"/>
                    </v:rect>
                  </w:pict>
                </mc:Fallback>
              </mc:AlternateContent>
            </w:r>
          </w:p>
          <w:p w14:paraId="324987B3" w14:textId="3ADFD27A" w:rsidR="004A0707" w:rsidRPr="00B819A9" w:rsidRDefault="004A0707" w:rsidP="004A0707">
            <w:pPr>
              <w:rPr>
                <w:noProof/>
                <w:szCs w:val="28"/>
              </w:rPr>
            </w:pPr>
          </w:p>
        </w:tc>
      </w:tr>
      <w:tr w:rsidR="004A0707" w14:paraId="39195A76" w14:textId="77777777" w:rsidTr="004A0707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2DEABB86608446AC821804BBBB57E2C3"/>
              </w:placeholder>
              <w15:appearance w15:val="hidden"/>
            </w:sdtPr>
            <w:sdtEndPr>
              <w:rPr>
                <w:b w:val="0"/>
                <w:bCs/>
              </w:rPr>
            </w:sdtEndPr>
            <w:sdtContent>
              <w:p w14:paraId="58661E40" w14:textId="28C01703" w:rsidR="004A0707" w:rsidRDefault="004A0707" w:rsidP="004A0707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090BF9">
                  <w:rPr>
                    <w:rStyle w:val="SubtitleChar"/>
                    <w:b w:val="0"/>
                    <w:noProof/>
                  </w:rPr>
                  <w:t>May 23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  <w:r>
                  <w:rPr>
                    <w:rStyle w:val="SubtitleChar"/>
                    <w:b w:val="0"/>
                  </w:rPr>
                  <w:t>,</w:t>
                </w:r>
                <w:r>
                  <w:rPr>
                    <w:rStyle w:val="SubtitleChar"/>
                  </w:rPr>
                  <w:t xml:space="preserve"> </w:t>
                </w:r>
                <w:r w:rsidRPr="00B819A9">
                  <w:rPr>
                    <w:rStyle w:val="SubtitleChar"/>
                    <w:b w:val="0"/>
                    <w:bCs/>
                  </w:rPr>
                  <w:t>2020</w:t>
                </w:r>
              </w:p>
            </w:sdtContent>
          </w:sdt>
          <w:p w14:paraId="60A3731C" w14:textId="77777777" w:rsidR="004A0707" w:rsidRDefault="004A0707" w:rsidP="004A070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E2F74AC" wp14:editId="1D9B9EDD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DD416E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983EEA8" w14:textId="77777777" w:rsidR="004A0707" w:rsidRDefault="004A0707" w:rsidP="004A0707">
            <w:pPr>
              <w:rPr>
                <w:noProof/>
                <w:sz w:val="10"/>
                <w:szCs w:val="10"/>
              </w:rPr>
            </w:pPr>
          </w:p>
          <w:p w14:paraId="55679C0A" w14:textId="77777777" w:rsidR="004A0707" w:rsidRDefault="004A0707" w:rsidP="004A0707">
            <w:pPr>
              <w:rPr>
                <w:noProof/>
                <w:sz w:val="10"/>
                <w:szCs w:val="10"/>
              </w:rPr>
            </w:pPr>
          </w:p>
          <w:p w14:paraId="02DA12F7" w14:textId="77777777" w:rsidR="004A0707" w:rsidRDefault="0046738E" w:rsidP="004A0707">
            <w:sdt>
              <w:sdtPr>
                <w:id w:val="-1740469667"/>
                <w:placeholder>
                  <w:docPart w:val="4EC3B44FE72E4EA28F7562036214D15E"/>
                </w:placeholder>
                <w15:appearance w15:val="hidden"/>
              </w:sdtPr>
              <w:sdtEndPr/>
              <w:sdtContent>
                <w:r w:rsidR="004A0707">
                  <w:t>Rutgers University Data Science Bootcamp</w:t>
                </w:r>
              </w:sdtContent>
            </w:sdt>
          </w:p>
          <w:p w14:paraId="04D6A234" w14:textId="77777777" w:rsidR="004A0707" w:rsidRPr="00D86945" w:rsidRDefault="004A0707" w:rsidP="004A0707">
            <w:pPr>
              <w:rPr>
                <w:noProof/>
                <w:sz w:val="10"/>
                <w:szCs w:val="10"/>
              </w:rPr>
            </w:pPr>
          </w:p>
        </w:tc>
      </w:tr>
    </w:tbl>
    <w:p w14:paraId="400B42B8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235A9D7B" wp14:editId="665848D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1164D" w14:textId="7B841144" w:rsidR="001F641F" w:rsidRPr="00513BB3" w:rsidRDefault="006F3257" w:rsidP="00513BB3">
      <w:pPr>
        <w:spacing w:after="200"/>
      </w:pPr>
      <w:r w:rsidRPr="00B819A9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4F0BF5" wp14:editId="3D4883B2">
                <wp:simplePos x="0" y="0"/>
                <wp:positionH relativeFrom="column">
                  <wp:posOffset>-911629</wp:posOffset>
                </wp:positionH>
                <wp:positionV relativeFrom="page">
                  <wp:align>bottom</wp:align>
                </wp:positionV>
                <wp:extent cx="8222673" cy="3409489"/>
                <wp:effectExtent l="0" t="0" r="6985" b="63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2673" cy="340948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E4852" id="Rectangle 2" o:spid="_x0000_s1026" alt="colored rectangle" style="position:absolute;margin-left:-71.8pt;margin-top:0;width:647.45pt;height:26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" fillcolor="#34aba2 [3206]" stroked="f" strokeweight="2pt">
                <w10:wrap anchory="page"/>
              </v:rect>
            </w:pict>
          </mc:Fallback>
        </mc:AlternateContent>
      </w: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363CDC52" wp14:editId="75AE8707">
            <wp:simplePos x="0" y="0"/>
            <wp:positionH relativeFrom="column">
              <wp:posOffset>4948844</wp:posOffset>
            </wp:positionH>
            <wp:positionV relativeFrom="paragraph">
              <wp:posOffset>7357110</wp:posOffset>
            </wp:positionV>
            <wp:extent cx="45719" cy="48491"/>
            <wp:effectExtent l="0" t="0" r="0" b="889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92" cy="189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br w:type="page"/>
      </w:r>
    </w:p>
    <w:p w14:paraId="0B5166A0" w14:textId="77777777" w:rsidR="001734DD" w:rsidRDefault="001734DD" w:rsidP="001F641F">
      <w:pPr>
        <w:pStyle w:val="Heading1"/>
        <w:jc w:val="center"/>
        <w:rPr>
          <w:sz w:val="44"/>
          <w:szCs w:val="44"/>
        </w:rPr>
      </w:pPr>
    </w:p>
    <w:p w14:paraId="7DB51C1D" w14:textId="77777777" w:rsidR="001734DD" w:rsidRDefault="001734DD" w:rsidP="001F641F">
      <w:pPr>
        <w:pStyle w:val="Heading1"/>
        <w:jc w:val="center"/>
        <w:rPr>
          <w:sz w:val="44"/>
          <w:szCs w:val="44"/>
        </w:rPr>
      </w:pPr>
    </w:p>
    <w:p w14:paraId="51A709EC" w14:textId="77777777" w:rsidR="001734DD" w:rsidRDefault="001734DD" w:rsidP="001F641F">
      <w:pPr>
        <w:pStyle w:val="Heading1"/>
        <w:jc w:val="center"/>
        <w:rPr>
          <w:sz w:val="44"/>
          <w:szCs w:val="44"/>
        </w:rPr>
      </w:pPr>
    </w:p>
    <w:p w14:paraId="4967FBE4" w14:textId="77777777" w:rsidR="001734DD" w:rsidRDefault="001734DD" w:rsidP="001F641F">
      <w:pPr>
        <w:pStyle w:val="Heading1"/>
        <w:jc w:val="center"/>
        <w:rPr>
          <w:sz w:val="44"/>
          <w:szCs w:val="44"/>
        </w:rPr>
      </w:pPr>
    </w:p>
    <w:p w14:paraId="23D9C0DF" w14:textId="77777777" w:rsidR="001734DD" w:rsidRDefault="001734DD" w:rsidP="001F641F">
      <w:pPr>
        <w:pStyle w:val="Heading1"/>
        <w:jc w:val="center"/>
        <w:rPr>
          <w:sz w:val="44"/>
          <w:szCs w:val="44"/>
        </w:rPr>
      </w:pPr>
    </w:p>
    <w:p w14:paraId="10E8C5F3" w14:textId="35374188" w:rsidR="00D077E9" w:rsidRPr="00B819A9" w:rsidRDefault="002F288A" w:rsidP="001F641F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United </w:t>
      </w:r>
      <w:r w:rsidR="00B819A9" w:rsidRPr="00B819A9">
        <w:rPr>
          <w:sz w:val="44"/>
          <w:szCs w:val="44"/>
        </w:rPr>
        <w:t>States Renewal Energy Consumption</w:t>
      </w:r>
    </w:p>
    <w:tbl>
      <w:tblPr>
        <w:tblW w:w="11631" w:type="dxa"/>
        <w:tblInd w:w="-84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31"/>
      </w:tblGrid>
      <w:tr w:rsidR="00D077E9" w14:paraId="7B4FC598" w14:textId="77777777" w:rsidTr="009326C2">
        <w:trPr>
          <w:trHeight w:val="2412"/>
        </w:trPr>
        <w:tc>
          <w:tcPr>
            <w:tcW w:w="11631" w:type="dxa"/>
          </w:tcPr>
          <w:sdt>
            <w:sdtPr>
              <w:rPr>
                <w:b/>
                <w:bCs/>
                <w:sz w:val="32"/>
                <w:szCs w:val="32"/>
                <w:u w:val="single"/>
              </w:rPr>
              <w:id w:val="1660650702"/>
              <w:placeholder>
                <w:docPart w:val="E1E8FA35664243468B48F086E17F649B"/>
              </w:placeholder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>
              <w:rPr>
                <w:rFonts w:eastAsiaTheme="minorEastAsia" w:cstheme="minorBidi"/>
                <w:b w:val="0"/>
              </w:rPr>
            </w:sdtEndPr>
            <w:sdtContent>
              <w:p w14:paraId="13584CDA" w14:textId="4F24C88B" w:rsidR="002174D7" w:rsidRDefault="00090BF9" w:rsidP="00DF027C">
                <w:pPr>
                  <w:pStyle w:val="Heading2"/>
                  <w:rPr>
                    <w:b/>
                    <w:bCs/>
                    <w:sz w:val="32"/>
                    <w:szCs w:val="32"/>
                    <w:u w:val="single"/>
                  </w:rPr>
                </w:pPr>
                <w:r w:rsidRPr="002174D7">
                  <w:rPr>
                    <w:b/>
                    <w:bCs/>
                    <w:sz w:val="32"/>
                    <w:szCs w:val="32"/>
                    <w:u w:val="single"/>
                  </w:rPr>
                  <w:t>Abstract</w:t>
                </w:r>
              </w:p>
              <w:p w14:paraId="1C4AC2E5" w14:textId="3C3842C6" w:rsidR="002174D7" w:rsidRPr="00941829" w:rsidRDefault="00FC438C" w:rsidP="002174D7">
                <w:pPr>
                  <w:rPr>
                    <w:b w:val="0"/>
                  </w:rPr>
                </w:pPr>
                <w:r>
                  <w:rPr>
                    <w:b w:val="0"/>
                  </w:rPr>
                  <w:t>The purpose of this project is to</w:t>
                </w:r>
                <w:r w:rsidR="00F33078">
                  <w:rPr>
                    <w:b w:val="0"/>
                  </w:rPr>
                  <w:t xml:space="preserve"> merge datasets</w:t>
                </w:r>
                <w:r w:rsidR="00C012D1">
                  <w:rPr>
                    <w:b w:val="0"/>
                  </w:rPr>
                  <w:t xml:space="preserve">, transform </w:t>
                </w:r>
                <w:r w:rsidR="00FE6121">
                  <w:rPr>
                    <w:b w:val="0"/>
                  </w:rPr>
                  <w:t xml:space="preserve">and </w:t>
                </w:r>
                <w:r w:rsidR="00D053B4">
                  <w:rPr>
                    <w:b w:val="0"/>
                  </w:rPr>
                  <w:t>place</w:t>
                </w:r>
                <w:r w:rsidR="00FE6121">
                  <w:rPr>
                    <w:b w:val="0"/>
                  </w:rPr>
                  <w:t xml:space="preserve"> them </w:t>
                </w:r>
                <w:r w:rsidR="005C111D">
                  <w:rPr>
                    <w:b w:val="0"/>
                  </w:rPr>
                  <w:t xml:space="preserve">in one </w:t>
                </w:r>
                <w:r w:rsidR="00D053B4">
                  <w:rPr>
                    <w:b w:val="0"/>
                  </w:rPr>
                  <w:t xml:space="preserve">database </w:t>
                </w:r>
                <w:r w:rsidR="00FE6121">
                  <w:rPr>
                    <w:b w:val="0"/>
                  </w:rPr>
                  <w:t>using multiple sources</w:t>
                </w:r>
                <w:r w:rsidR="006068EF">
                  <w:rPr>
                    <w:b w:val="0"/>
                  </w:rPr>
                  <w:t>.</w:t>
                </w:r>
                <w:r w:rsidR="004C1AF3">
                  <w:rPr>
                    <w:b w:val="0"/>
                  </w:rPr>
                  <w:t xml:space="preserve"> We encountered some is</w:t>
                </w:r>
                <w:r w:rsidR="00810E4C">
                  <w:rPr>
                    <w:b w:val="0"/>
                  </w:rPr>
                  <w:t>sues while working on this project</w:t>
                </w:r>
                <w:r w:rsidR="003C74D3">
                  <w:rPr>
                    <w:b w:val="0"/>
                  </w:rPr>
                  <w:t>. S</w:t>
                </w:r>
                <w:r w:rsidR="00810E4C">
                  <w:rPr>
                    <w:b w:val="0"/>
                  </w:rPr>
                  <w:t xml:space="preserve">ome of the challenges </w:t>
                </w:r>
                <w:r w:rsidR="00F426BD">
                  <w:rPr>
                    <w:b w:val="0"/>
                  </w:rPr>
                  <w:t>include</w:t>
                </w:r>
                <w:r w:rsidR="00ED579A">
                  <w:rPr>
                    <w:b w:val="0"/>
                  </w:rPr>
                  <w:t xml:space="preserve"> when converting one unit to another, when </w:t>
                </w:r>
                <w:r w:rsidR="00C74FA9">
                  <w:rPr>
                    <w:b w:val="0"/>
                  </w:rPr>
                  <w:t xml:space="preserve">merging the </w:t>
                </w:r>
                <w:r w:rsidR="007D3186">
                  <w:rPr>
                    <w:b w:val="0"/>
                  </w:rPr>
                  <w:t>tables,</w:t>
                </w:r>
                <w:r w:rsidR="00C74FA9">
                  <w:rPr>
                    <w:b w:val="0"/>
                  </w:rPr>
                  <w:t xml:space="preserve"> the values did not import correctly</w:t>
                </w:r>
                <w:r w:rsidR="009B1327">
                  <w:rPr>
                    <w:b w:val="0"/>
                  </w:rPr>
                  <w:t xml:space="preserve"> </w:t>
                </w:r>
                <w:r w:rsidR="00513BB3">
                  <w:rPr>
                    <w:b w:val="0"/>
                  </w:rPr>
                  <w:t>and</w:t>
                </w:r>
                <w:r w:rsidR="009B1327">
                  <w:rPr>
                    <w:b w:val="0"/>
                  </w:rPr>
                  <w:t xml:space="preserve"> to make sure that the changes</w:t>
                </w:r>
                <w:r w:rsidR="00B00859">
                  <w:rPr>
                    <w:b w:val="0"/>
                  </w:rPr>
                  <w:t xml:space="preserve"> reflected everywhere.</w:t>
                </w:r>
              </w:p>
              <w:p w14:paraId="4CFEA6CF" w14:textId="2DF26670" w:rsidR="00D077E9" w:rsidRPr="002174D7" w:rsidRDefault="0046738E" w:rsidP="002174D7"/>
            </w:sdtContent>
          </w:sdt>
          <w:p w14:paraId="6052417E" w14:textId="1441DC51" w:rsidR="00DF027C" w:rsidRDefault="00190DA7" w:rsidP="00DF027C">
            <w:pPr>
              <w:rPr>
                <w:sz w:val="32"/>
                <w:szCs w:val="32"/>
                <w:u w:val="single"/>
              </w:rPr>
            </w:pPr>
            <w:r w:rsidRPr="00190DA7">
              <w:rPr>
                <w:sz w:val="32"/>
                <w:szCs w:val="32"/>
                <w:u w:val="single"/>
              </w:rPr>
              <w:t>Introduction</w:t>
            </w:r>
          </w:p>
          <w:p w14:paraId="3DF52B3A" w14:textId="77777777" w:rsidR="009B1BA5" w:rsidRDefault="009B1BA5" w:rsidP="00DF027C">
            <w:pPr>
              <w:rPr>
                <w:bCs/>
                <w:szCs w:val="28"/>
              </w:rPr>
            </w:pPr>
          </w:p>
          <w:p w14:paraId="14F1B84A" w14:textId="22E25583" w:rsidR="009C2ECD" w:rsidRDefault="00190DA7" w:rsidP="00605F3A">
            <w:pPr>
              <w:rPr>
                <w:b w:val="0"/>
                <w:bCs/>
                <w:szCs w:val="28"/>
              </w:rPr>
            </w:pPr>
            <w:r w:rsidRPr="00190DA7">
              <w:rPr>
                <w:b w:val="0"/>
                <w:bCs/>
                <w:szCs w:val="28"/>
              </w:rPr>
              <w:t>The United States</w:t>
            </w:r>
            <w:r w:rsidR="009B1BA5">
              <w:rPr>
                <w:b w:val="0"/>
                <w:bCs/>
                <w:szCs w:val="28"/>
              </w:rPr>
              <w:t xml:space="preserve"> consume a lot of energy and </w:t>
            </w:r>
            <w:r w:rsidR="00900014">
              <w:rPr>
                <w:b w:val="0"/>
                <w:bCs/>
                <w:szCs w:val="28"/>
              </w:rPr>
              <w:t>it comes from multiple sources.</w:t>
            </w:r>
            <w:r w:rsidR="00B43A27">
              <w:rPr>
                <w:b w:val="0"/>
                <w:bCs/>
                <w:szCs w:val="28"/>
              </w:rPr>
              <w:t xml:space="preserve"> Renewable energy is important </w:t>
            </w:r>
            <w:r w:rsidR="002D1A1D">
              <w:rPr>
                <w:b w:val="0"/>
                <w:bCs/>
                <w:szCs w:val="28"/>
              </w:rPr>
              <w:t xml:space="preserve">because it limits the fuel amount used on a regular basis that causes a </w:t>
            </w:r>
            <w:r w:rsidR="00956E25">
              <w:rPr>
                <w:b w:val="0"/>
                <w:bCs/>
                <w:szCs w:val="28"/>
              </w:rPr>
              <w:t xml:space="preserve">stress on the environment. </w:t>
            </w:r>
            <w:r w:rsidR="00EA38EE">
              <w:rPr>
                <w:b w:val="0"/>
                <w:bCs/>
                <w:szCs w:val="28"/>
              </w:rPr>
              <w:t xml:space="preserve">For this project, data was </w:t>
            </w:r>
            <w:r w:rsidR="00F25D5C" w:rsidRPr="00701A3A">
              <w:rPr>
                <w:szCs w:val="28"/>
              </w:rPr>
              <w:t>extracted</w:t>
            </w:r>
            <w:r w:rsidR="00F25D5C">
              <w:rPr>
                <w:b w:val="0"/>
                <w:bCs/>
                <w:szCs w:val="28"/>
              </w:rPr>
              <w:t xml:space="preserve"> from</w:t>
            </w:r>
            <w:r w:rsidR="00B86E17">
              <w:rPr>
                <w:b w:val="0"/>
                <w:bCs/>
                <w:szCs w:val="28"/>
              </w:rPr>
              <w:t xml:space="preserve"> a </w:t>
            </w:r>
            <w:r w:rsidR="006B14FC">
              <w:rPr>
                <w:b w:val="0"/>
                <w:bCs/>
                <w:szCs w:val="28"/>
              </w:rPr>
              <w:t>series of cs</w:t>
            </w:r>
            <w:r w:rsidR="00F631F4">
              <w:rPr>
                <w:b w:val="0"/>
                <w:bCs/>
                <w:szCs w:val="28"/>
              </w:rPr>
              <w:t xml:space="preserve">v files. </w:t>
            </w:r>
          </w:p>
          <w:p w14:paraId="5FF73DEE" w14:textId="77777777" w:rsidR="00B00859" w:rsidRDefault="00B00859" w:rsidP="00605F3A">
            <w:pPr>
              <w:rPr>
                <w:b w:val="0"/>
                <w:bCs/>
                <w:szCs w:val="28"/>
              </w:rPr>
            </w:pPr>
          </w:p>
          <w:p w14:paraId="516E0CB2" w14:textId="526C616C" w:rsidR="00D97EFD" w:rsidRDefault="009C2ECD" w:rsidP="00605F3A">
            <w:pPr>
              <w:rPr>
                <w:b w:val="0"/>
                <w:bCs/>
                <w:szCs w:val="28"/>
              </w:rPr>
            </w:pPr>
            <w:r w:rsidRPr="00544AF9">
              <w:rPr>
                <w:b w:val="0"/>
                <w:bCs/>
                <w:i/>
                <w:iCs/>
                <w:szCs w:val="28"/>
                <w:u w:val="single"/>
              </w:rPr>
              <w:t>S</w:t>
            </w:r>
            <w:r w:rsidR="00221E47" w:rsidRPr="00544AF9">
              <w:rPr>
                <w:b w:val="0"/>
                <w:bCs/>
                <w:i/>
                <w:iCs/>
                <w:szCs w:val="28"/>
                <w:u w:val="single"/>
              </w:rPr>
              <w:t xml:space="preserve">ource </w:t>
            </w:r>
            <w:r w:rsidRPr="00544AF9">
              <w:rPr>
                <w:b w:val="0"/>
                <w:bCs/>
                <w:i/>
                <w:iCs/>
                <w:szCs w:val="28"/>
                <w:u w:val="single"/>
              </w:rPr>
              <w:t>1</w:t>
            </w:r>
            <w:r w:rsidR="00C23A8C">
              <w:rPr>
                <w:b w:val="0"/>
                <w:bCs/>
                <w:i/>
                <w:iCs/>
                <w:szCs w:val="28"/>
                <w:u w:val="single"/>
              </w:rPr>
              <w:t xml:space="preserve"> </w:t>
            </w:r>
            <w:r w:rsidR="00C96636">
              <w:rPr>
                <w:b w:val="0"/>
                <w:bCs/>
                <w:szCs w:val="28"/>
              </w:rPr>
              <w:t>(</w:t>
            </w:r>
            <w:hyperlink r:id="rId11" w:history="1">
              <w:r w:rsidR="00C96636" w:rsidRPr="00B53918">
                <w:rPr>
                  <w:rStyle w:val="Hyperlink"/>
                  <w:b w:val="0"/>
                  <w:bCs/>
                  <w:szCs w:val="28"/>
                </w:rPr>
                <w:t>https://www.eia.gov/state/rankings/</w:t>
              </w:r>
            </w:hyperlink>
            <w:r w:rsidR="00C96636">
              <w:rPr>
                <w:b w:val="0"/>
                <w:bCs/>
                <w:szCs w:val="28"/>
              </w:rPr>
              <w:t xml:space="preserve">) </w:t>
            </w:r>
            <w:r w:rsidR="00221E47">
              <w:rPr>
                <w:b w:val="0"/>
                <w:bCs/>
                <w:szCs w:val="28"/>
              </w:rPr>
              <w:t xml:space="preserve">is </w:t>
            </w:r>
            <w:r w:rsidR="00C96636">
              <w:rPr>
                <w:b w:val="0"/>
                <w:bCs/>
                <w:szCs w:val="28"/>
              </w:rPr>
              <w:t>the</w:t>
            </w:r>
            <w:r w:rsidR="00F25D5C">
              <w:rPr>
                <w:b w:val="0"/>
                <w:bCs/>
                <w:szCs w:val="28"/>
              </w:rPr>
              <w:t xml:space="preserve"> energy rankings</w:t>
            </w:r>
            <w:r w:rsidR="00954A9A">
              <w:rPr>
                <w:b w:val="0"/>
                <w:bCs/>
                <w:szCs w:val="28"/>
              </w:rPr>
              <w:t xml:space="preserve"> of states. </w:t>
            </w:r>
          </w:p>
          <w:p w14:paraId="79163B5C" w14:textId="77777777" w:rsidR="00D97EFD" w:rsidRDefault="00D97EFD" w:rsidP="00605F3A">
            <w:pPr>
              <w:rPr>
                <w:b w:val="0"/>
                <w:bCs/>
                <w:szCs w:val="28"/>
              </w:rPr>
            </w:pPr>
          </w:p>
          <w:p w14:paraId="036CEFEC" w14:textId="77777777" w:rsidR="00B00859" w:rsidRDefault="00D97EFD" w:rsidP="00605F3A">
            <w:pPr>
              <w:rPr>
                <w:b w:val="0"/>
                <w:bCs/>
                <w:szCs w:val="28"/>
              </w:rPr>
            </w:pPr>
            <w:r w:rsidRPr="00D97EFD">
              <w:rPr>
                <w:b w:val="0"/>
                <w:bCs/>
                <w:i/>
                <w:iCs/>
                <w:szCs w:val="28"/>
                <w:u w:val="single"/>
              </w:rPr>
              <w:t>S</w:t>
            </w:r>
            <w:r w:rsidR="00954A9A" w:rsidRPr="00D97EFD">
              <w:rPr>
                <w:b w:val="0"/>
                <w:bCs/>
                <w:i/>
                <w:iCs/>
                <w:szCs w:val="28"/>
                <w:u w:val="single"/>
              </w:rPr>
              <w:t xml:space="preserve">ource </w:t>
            </w:r>
            <w:r w:rsidR="00B00859" w:rsidRPr="00D97EFD">
              <w:rPr>
                <w:b w:val="0"/>
                <w:bCs/>
                <w:i/>
                <w:iCs/>
                <w:szCs w:val="28"/>
                <w:u w:val="single"/>
              </w:rPr>
              <w:t>2</w:t>
            </w:r>
            <w:r w:rsidR="00B00859">
              <w:rPr>
                <w:b w:val="0"/>
                <w:bCs/>
                <w:i/>
                <w:iCs/>
                <w:szCs w:val="28"/>
                <w:u w:val="single"/>
              </w:rPr>
              <w:t xml:space="preserve"> (</w:t>
            </w:r>
            <w:hyperlink r:id="rId12" w:history="1">
              <w:r w:rsidR="00B00859" w:rsidRPr="00B53918">
                <w:rPr>
                  <w:rStyle w:val="Hyperlink"/>
                  <w:b w:val="0"/>
                  <w:bCs/>
                  <w:szCs w:val="28"/>
                </w:rPr>
                <w:t>https://data.world/doe/united-states-renewable-energy</w:t>
              </w:r>
            </w:hyperlink>
            <w:r w:rsidR="00393248" w:rsidRPr="00393248">
              <w:rPr>
                <w:b w:val="0"/>
                <w:bCs/>
                <w:szCs w:val="28"/>
              </w:rPr>
              <w:t>)</w:t>
            </w:r>
            <w:r w:rsidR="00B00859">
              <w:rPr>
                <w:b w:val="0"/>
                <w:bCs/>
                <w:szCs w:val="28"/>
              </w:rPr>
              <w:t xml:space="preserve"> </w:t>
            </w:r>
            <w:r w:rsidR="00954A9A">
              <w:rPr>
                <w:b w:val="0"/>
                <w:bCs/>
                <w:szCs w:val="28"/>
              </w:rPr>
              <w:t xml:space="preserve">lists </w:t>
            </w:r>
            <w:r w:rsidR="00652C4B">
              <w:rPr>
                <w:b w:val="0"/>
                <w:bCs/>
                <w:szCs w:val="28"/>
              </w:rPr>
              <w:t>the</w:t>
            </w:r>
            <w:r w:rsidR="00287B2F">
              <w:rPr>
                <w:b w:val="0"/>
                <w:bCs/>
                <w:szCs w:val="28"/>
              </w:rPr>
              <w:t xml:space="preserve"> different</w:t>
            </w:r>
            <w:r w:rsidR="00652C4B">
              <w:rPr>
                <w:b w:val="0"/>
                <w:bCs/>
                <w:szCs w:val="28"/>
              </w:rPr>
              <w:t xml:space="preserve"> </w:t>
            </w:r>
            <w:r w:rsidR="002E6C7D">
              <w:rPr>
                <w:b w:val="0"/>
                <w:bCs/>
                <w:szCs w:val="28"/>
              </w:rPr>
              <w:t>renewable sources</w:t>
            </w:r>
            <w:r w:rsidR="00F25D5C">
              <w:rPr>
                <w:b w:val="0"/>
                <w:bCs/>
                <w:szCs w:val="28"/>
              </w:rPr>
              <w:t xml:space="preserve"> of </w:t>
            </w:r>
            <w:r w:rsidR="00287B2F">
              <w:rPr>
                <w:b w:val="0"/>
                <w:bCs/>
                <w:szCs w:val="28"/>
              </w:rPr>
              <w:t>energy</w:t>
            </w:r>
            <w:r w:rsidR="00B00859">
              <w:rPr>
                <w:b w:val="0"/>
                <w:bCs/>
                <w:szCs w:val="28"/>
              </w:rPr>
              <w:t>.</w:t>
            </w:r>
          </w:p>
          <w:p w14:paraId="7C3AAA4B" w14:textId="77777777" w:rsidR="00000969" w:rsidRDefault="00000969" w:rsidP="00605F3A">
            <w:pPr>
              <w:rPr>
                <w:b w:val="0"/>
                <w:bCs/>
                <w:szCs w:val="28"/>
              </w:rPr>
            </w:pPr>
          </w:p>
          <w:p w14:paraId="1718F05B" w14:textId="773984F7" w:rsidR="00D83606" w:rsidRDefault="00B00859" w:rsidP="00605F3A">
            <w:pPr>
              <w:rPr>
                <w:b w:val="0"/>
                <w:bCs/>
                <w:szCs w:val="28"/>
              </w:rPr>
            </w:pPr>
            <w:r w:rsidRPr="00000969">
              <w:rPr>
                <w:b w:val="0"/>
                <w:bCs/>
                <w:i/>
                <w:iCs/>
                <w:szCs w:val="28"/>
                <w:u w:val="single"/>
              </w:rPr>
              <w:t>S</w:t>
            </w:r>
            <w:r w:rsidR="00287B2F" w:rsidRPr="00000969">
              <w:rPr>
                <w:b w:val="0"/>
                <w:bCs/>
                <w:i/>
                <w:iCs/>
                <w:szCs w:val="28"/>
                <w:u w:val="single"/>
              </w:rPr>
              <w:t xml:space="preserve">ource </w:t>
            </w:r>
            <w:r w:rsidR="00000969" w:rsidRPr="00000969">
              <w:rPr>
                <w:b w:val="0"/>
                <w:bCs/>
                <w:i/>
                <w:iCs/>
                <w:szCs w:val="28"/>
                <w:u w:val="single"/>
              </w:rPr>
              <w:t>3</w:t>
            </w:r>
            <w:r w:rsidR="00D83606">
              <w:rPr>
                <w:b w:val="0"/>
                <w:bCs/>
                <w:i/>
                <w:iCs/>
                <w:szCs w:val="28"/>
                <w:u w:val="single"/>
              </w:rPr>
              <w:t xml:space="preserve"> (</w:t>
            </w:r>
            <w:r w:rsidR="00DD7EE3" w:rsidRPr="00DD7EE3">
              <w:rPr>
                <w:b w:val="0"/>
                <w:bCs/>
                <w:i/>
                <w:iCs/>
                <w:szCs w:val="28"/>
                <w:u w:val="single"/>
              </w:rPr>
              <w:t>http://www2.census.gov/programs-surveys/popest/datasets/2010-2019/national/totals/nst-est2019-alldata.csv</w:t>
            </w:r>
            <w:r w:rsidR="00036071" w:rsidRPr="00DD7EE3">
              <w:rPr>
                <w:b w:val="0"/>
                <w:bCs/>
                <w:i/>
                <w:iCs/>
                <w:szCs w:val="28"/>
                <w:u w:val="single"/>
              </w:rPr>
              <w:t>?</w:t>
            </w:r>
            <w:r w:rsidR="00513BB3">
              <w:rPr>
                <w:b w:val="0"/>
                <w:bCs/>
                <w:i/>
                <w:iCs/>
                <w:szCs w:val="28"/>
                <w:u w:val="single"/>
              </w:rPr>
              <w:t>#</w:t>
            </w:r>
            <w:r w:rsidR="00036071">
              <w:rPr>
                <w:b w:val="0"/>
                <w:bCs/>
                <w:i/>
                <w:iCs/>
                <w:szCs w:val="28"/>
                <w:u w:val="single"/>
              </w:rPr>
              <w:t xml:space="preserve"> )</w:t>
            </w:r>
            <w:r w:rsidR="00D83606">
              <w:rPr>
                <w:b w:val="0"/>
                <w:bCs/>
                <w:i/>
                <w:iCs/>
                <w:szCs w:val="28"/>
                <w:u w:val="single"/>
              </w:rPr>
              <w:t xml:space="preserve"> </w:t>
            </w:r>
            <w:r w:rsidR="00287B2F">
              <w:rPr>
                <w:b w:val="0"/>
                <w:bCs/>
                <w:szCs w:val="28"/>
              </w:rPr>
              <w:t xml:space="preserve">is </w:t>
            </w:r>
            <w:r w:rsidR="00091CD2">
              <w:rPr>
                <w:b w:val="0"/>
                <w:bCs/>
                <w:szCs w:val="28"/>
              </w:rPr>
              <w:t xml:space="preserve">a table of </w:t>
            </w:r>
            <w:r w:rsidR="00625A33">
              <w:rPr>
                <w:b w:val="0"/>
                <w:bCs/>
                <w:szCs w:val="28"/>
              </w:rPr>
              <w:t>states and population.</w:t>
            </w:r>
          </w:p>
          <w:p w14:paraId="7840C72E" w14:textId="77777777" w:rsidR="00D83606" w:rsidRDefault="00D83606" w:rsidP="00605F3A">
            <w:pPr>
              <w:rPr>
                <w:b w:val="0"/>
                <w:bCs/>
                <w:szCs w:val="28"/>
              </w:rPr>
            </w:pPr>
          </w:p>
          <w:p w14:paraId="4085FC17" w14:textId="7CB5CB73" w:rsidR="00625A33" w:rsidRDefault="00625A33" w:rsidP="00605F3A">
            <w:p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 xml:space="preserve"> </w:t>
            </w:r>
            <w:r w:rsidR="000712C7">
              <w:rPr>
                <w:b w:val="0"/>
                <w:bCs/>
                <w:szCs w:val="28"/>
              </w:rPr>
              <w:t xml:space="preserve">Because we are interested in </w:t>
            </w:r>
            <w:r w:rsidR="004A2426">
              <w:rPr>
                <w:b w:val="0"/>
                <w:bCs/>
                <w:szCs w:val="28"/>
              </w:rPr>
              <w:t xml:space="preserve">renewable </w:t>
            </w:r>
            <w:r w:rsidR="000712C7">
              <w:rPr>
                <w:b w:val="0"/>
                <w:bCs/>
                <w:szCs w:val="28"/>
              </w:rPr>
              <w:t>energy consumption</w:t>
            </w:r>
            <w:r w:rsidR="004A2426">
              <w:rPr>
                <w:b w:val="0"/>
                <w:bCs/>
                <w:szCs w:val="28"/>
              </w:rPr>
              <w:t>,</w:t>
            </w:r>
            <w:r w:rsidR="009331D3">
              <w:rPr>
                <w:b w:val="0"/>
                <w:bCs/>
                <w:szCs w:val="28"/>
              </w:rPr>
              <w:t xml:space="preserve"> </w:t>
            </w:r>
            <w:r w:rsidR="00C951F4">
              <w:rPr>
                <w:b w:val="0"/>
                <w:bCs/>
                <w:szCs w:val="28"/>
              </w:rPr>
              <w:t xml:space="preserve">our data sources reflect only the population and the </w:t>
            </w:r>
            <w:r w:rsidR="000E1EFD">
              <w:rPr>
                <w:b w:val="0"/>
                <w:bCs/>
                <w:szCs w:val="28"/>
              </w:rPr>
              <w:t xml:space="preserve">energy usage. During this we </w:t>
            </w:r>
            <w:r w:rsidR="000E1EFD" w:rsidRPr="00BA11AC">
              <w:rPr>
                <w:szCs w:val="28"/>
              </w:rPr>
              <w:t>transformed</w:t>
            </w:r>
            <w:r w:rsidR="000E1EFD">
              <w:rPr>
                <w:b w:val="0"/>
                <w:bCs/>
                <w:szCs w:val="28"/>
              </w:rPr>
              <w:t xml:space="preserve"> our datasets by </w:t>
            </w:r>
            <w:r w:rsidR="00DD1863">
              <w:rPr>
                <w:b w:val="0"/>
                <w:bCs/>
                <w:szCs w:val="28"/>
              </w:rPr>
              <w:t xml:space="preserve">cleaning, </w:t>
            </w:r>
            <w:r w:rsidR="00CA2FF4">
              <w:rPr>
                <w:b w:val="0"/>
                <w:bCs/>
                <w:szCs w:val="28"/>
              </w:rPr>
              <w:t>converted the unit into gigawatt/hour</w:t>
            </w:r>
            <w:r w:rsidR="00B66ECD">
              <w:rPr>
                <w:b w:val="0"/>
                <w:bCs/>
                <w:szCs w:val="28"/>
              </w:rPr>
              <w:t>,</w:t>
            </w:r>
            <w:r w:rsidR="00CA2FF4">
              <w:rPr>
                <w:b w:val="0"/>
                <w:bCs/>
                <w:szCs w:val="28"/>
              </w:rPr>
              <w:t xml:space="preserve"> calculated the </w:t>
            </w:r>
            <w:r w:rsidR="00017FC5">
              <w:rPr>
                <w:b w:val="0"/>
                <w:bCs/>
                <w:szCs w:val="28"/>
              </w:rPr>
              <w:t xml:space="preserve">usage for </w:t>
            </w:r>
            <w:r w:rsidR="00BA11AC">
              <w:rPr>
                <w:b w:val="0"/>
                <w:bCs/>
                <w:szCs w:val="28"/>
              </w:rPr>
              <w:t xml:space="preserve">the </w:t>
            </w:r>
            <w:proofErr w:type="spellStart"/>
            <w:r w:rsidR="00BA11AC">
              <w:rPr>
                <w:b w:val="0"/>
                <w:bCs/>
                <w:szCs w:val="28"/>
              </w:rPr>
              <w:t>states</w:t>
            </w:r>
            <w:proofErr w:type="spellEnd"/>
            <w:r w:rsidR="00BA11AC">
              <w:rPr>
                <w:b w:val="0"/>
                <w:bCs/>
                <w:szCs w:val="28"/>
              </w:rPr>
              <w:t xml:space="preserve"> overall since the data collected was given per capita</w:t>
            </w:r>
            <w:r w:rsidR="0060486F">
              <w:rPr>
                <w:b w:val="0"/>
                <w:bCs/>
                <w:szCs w:val="28"/>
              </w:rPr>
              <w:t xml:space="preserve"> and summed</w:t>
            </w:r>
            <w:r w:rsidR="00C40C28">
              <w:rPr>
                <w:b w:val="0"/>
                <w:bCs/>
                <w:szCs w:val="28"/>
              </w:rPr>
              <w:t xml:space="preserve"> the different types of energy</w:t>
            </w:r>
            <w:r w:rsidR="00BA11AC">
              <w:rPr>
                <w:b w:val="0"/>
                <w:bCs/>
                <w:szCs w:val="28"/>
              </w:rPr>
              <w:t>.</w:t>
            </w:r>
            <w:r w:rsidR="00343CD4">
              <w:rPr>
                <w:b w:val="0"/>
                <w:bCs/>
                <w:szCs w:val="28"/>
              </w:rPr>
              <w:t xml:space="preserve"> </w:t>
            </w:r>
            <w:r w:rsidR="00C27291">
              <w:rPr>
                <w:b w:val="0"/>
                <w:bCs/>
                <w:szCs w:val="28"/>
              </w:rPr>
              <w:t>Finally,</w:t>
            </w:r>
            <w:r w:rsidR="00343CD4">
              <w:rPr>
                <w:b w:val="0"/>
                <w:bCs/>
                <w:szCs w:val="28"/>
              </w:rPr>
              <w:t xml:space="preserve"> </w:t>
            </w:r>
            <w:r w:rsidR="00C40C28">
              <w:rPr>
                <w:b w:val="0"/>
                <w:bCs/>
                <w:szCs w:val="28"/>
              </w:rPr>
              <w:t xml:space="preserve">the </w:t>
            </w:r>
            <w:r w:rsidR="001734DD">
              <w:rPr>
                <w:b w:val="0"/>
                <w:bCs/>
                <w:szCs w:val="28"/>
              </w:rPr>
              <w:t>product</w:t>
            </w:r>
            <w:r w:rsidR="00343CD4">
              <w:rPr>
                <w:b w:val="0"/>
                <w:bCs/>
                <w:szCs w:val="28"/>
              </w:rPr>
              <w:t xml:space="preserve"> was </w:t>
            </w:r>
            <w:r w:rsidR="00513BB3">
              <w:rPr>
                <w:b w:val="0"/>
                <w:bCs/>
                <w:szCs w:val="28"/>
              </w:rPr>
              <w:t>imported and</w:t>
            </w:r>
            <w:r w:rsidR="00036071">
              <w:rPr>
                <w:b w:val="0"/>
                <w:bCs/>
                <w:szCs w:val="28"/>
              </w:rPr>
              <w:t xml:space="preserve"> </w:t>
            </w:r>
            <w:r w:rsidR="00036071" w:rsidRPr="00036071">
              <w:rPr>
                <w:szCs w:val="28"/>
              </w:rPr>
              <w:t>loaded</w:t>
            </w:r>
            <w:r w:rsidR="00036071">
              <w:rPr>
                <w:b w:val="0"/>
                <w:bCs/>
                <w:szCs w:val="28"/>
              </w:rPr>
              <w:t xml:space="preserve"> </w:t>
            </w:r>
            <w:r w:rsidR="00343CD4">
              <w:rPr>
                <w:b w:val="0"/>
                <w:bCs/>
                <w:szCs w:val="28"/>
              </w:rPr>
              <w:t>into a created database.</w:t>
            </w:r>
          </w:p>
          <w:p w14:paraId="29DBC0CC" w14:textId="39789AD3" w:rsidR="00C27291" w:rsidRDefault="00EE0A66" w:rsidP="00605F3A">
            <w:p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 xml:space="preserve"> </w:t>
            </w:r>
          </w:p>
          <w:p w14:paraId="62D86B77" w14:textId="04A13695" w:rsidR="00EE0A66" w:rsidRDefault="006C6B53" w:rsidP="00605F3A">
            <w:pPr>
              <w:rPr>
                <w:szCs w:val="28"/>
                <w:u w:val="single"/>
              </w:rPr>
            </w:pPr>
            <w:r w:rsidRPr="006C6B53">
              <w:rPr>
                <w:szCs w:val="28"/>
                <w:u w:val="single"/>
              </w:rPr>
              <w:t xml:space="preserve">Techniques and tools </w:t>
            </w:r>
          </w:p>
          <w:p w14:paraId="72E6EDD8" w14:textId="7C8B6FD6" w:rsidR="001F641F" w:rsidRDefault="001F641F" w:rsidP="00605F3A">
            <w:pPr>
              <w:rPr>
                <w:b w:val="0"/>
                <w:bCs/>
                <w:szCs w:val="28"/>
              </w:rPr>
            </w:pPr>
          </w:p>
          <w:p w14:paraId="0C4E501E" w14:textId="1AD211D1" w:rsidR="00B53AB6" w:rsidRDefault="00B53AB6" w:rsidP="00605F3A">
            <w:p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To complete this project</w:t>
            </w:r>
            <w:r w:rsidR="00C123B1">
              <w:rPr>
                <w:b w:val="0"/>
                <w:bCs/>
                <w:szCs w:val="28"/>
              </w:rPr>
              <w:t>, we used:</w:t>
            </w:r>
          </w:p>
          <w:p w14:paraId="38B8ECDD" w14:textId="5E7118C2" w:rsidR="00B268F4" w:rsidRPr="00392140" w:rsidRDefault="00C656C0" w:rsidP="00392140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Jupiter</w:t>
            </w:r>
            <w:r w:rsidR="006848F2">
              <w:rPr>
                <w:b w:val="0"/>
                <w:bCs/>
                <w:szCs w:val="28"/>
              </w:rPr>
              <w:t xml:space="preserve"> notebook</w:t>
            </w:r>
          </w:p>
          <w:p w14:paraId="57794ED1" w14:textId="6451BC80" w:rsidR="006848F2" w:rsidRDefault="006848F2" w:rsidP="00C123B1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Postgres SQL</w:t>
            </w:r>
          </w:p>
          <w:p w14:paraId="2EB97502" w14:textId="49652680" w:rsidR="0026746A" w:rsidRDefault="0026746A" w:rsidP="00C123B1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 xml:space="preserve">We created a </w:t>
            </w:r>
            <w:r w:rsidR="00C656C0">
              <w:rPr>
                <w:b w:val="0"/>
                <w:bCs/>
                <w:szCs w:val="28"/>
              </w:rPr>
              <w:t>data frame</w:t>
            </w:r>
            <w:r w:rsidR="00485328">
              <w:rPr>
                <w:b w:val="0"/>
                <w:bCs/>
                <w:szCs w:val="28"/>
              </w:rPr>
              <w:t xml:space="preserve"> of our set of data</w:t>
            </w:r>
          </w:p>
          <w:p w14:paraId="1FF66A0E" w14:textId="055A0C61" w:rsidR="00485328" w:rsidRDefault="001731CC" w:rsidP="00C123B1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Gathered the data</w:t>
            </w:r>
          </w:p>
          <w:p w14:paraId="6A999F01" w14:textId="389554DA" w:rsidR="001731CC" w:rsidRDefault="001731CC" w:rsidP="00C123B1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lastRenderedPageBreak/>
              <w:t>Merged</w:t>
            </w:r>
          </w:p>
          <w:p w14:paraId="53E4EECF" w14:textId="1845E513" w:rsidR="001731CC" w:rsidRDefault="001E785E" w:rsidP="00C123B1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Created schemas tables</w:t>
            </w:r>
          </w:p>
          <w:p w14:paraId="4C71BFB3" w14:textId="35AE9F8F" w:rsidR="001E785E" w:rsidRDefault="005838F9" w:rsidP="00C123B1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Graphed an ERD diagram</w:t>
            </w:r>
          </w:p>
          <w:p w14:paraId="250BA342" w14:textId="37630038" w:rsidR="00FD0C84" w:rsidRPr="00C123B1" w:rsidRDefault="005377E8" w:rsidP="00C123B1">
            <w:pPr>
              <w:pStyle w:val="ListParagraph"/>
              <w:numPr>
                <w:ilvl w:val="0"/>
                <w:numId w:val="1"/>
              </w:numPr>
              <w:rPr>
                <w:b w:val="0"/>
                <w:bCs/>
                <w:szCs w:val="28"/>
              </w:rPr>
            </w:pPr>
            <w:r>
              <w:rPr>
                <w:b w:val="0"/>
                <w:bCs/>
                <w:szCs w:val="28"/>
              </w:rPr>
              <w:t>Created the table</w:t>
            </w:r>
          </w:p>
          <w:p w14:paraId="6107FEA5" w14:textId="0AC0E16D" w:rsidR="006C6B53" w:rsidRDefault="006C6B53" w:rsidP="00605F3A">
            <w:pPr>
              <w:rPr>
                <w:szCs w:val="28"/>
                <w:u w:val="single"/>
              </w:rPr>
            </w:pPr>
          </w:p>
          <w:p w14:paraId="2494D224" w14:textId="77777777" w:rsidR="006C6B53" w:rsidRPr="006C6B53" w:rsidRDefault="006C6B53" w:rsidP="00605F3A">
            <w:pPr>
              <w:rPr>
                <w:b w:val="0"/>
                <w:bCs/>
                <w:szCs w:val="28"/>
              </w:rPr>
            </w:pPr>
          </w:p>
          <w:p w14:paraId="4203EA69" w14:textId="77777777" w:rsidR="00C27291" w:rsidRDefault="00C27291" w:rsidP="00605F3A">
            <w:pPr>
              <w:rPr>
                <w:b w:val="0"/>
                <w:bCs/>
                <w:szCs w:val="28"/>
              </w:rPr>
            </w:pPr>
          </w:p>
          <w:p w14:paraId="6C6D857E" w14:textId="40A720D8" w:rsidR="00343CD4" w:rsidRDefault="00343CD4" w:rsidP="00605F3A">
            <w:pPr>
              <w:rPr>
                <w:b w:val="0"/>
                <w:bCs/>
                <w:szCs w:val="28"/>
              </w:rPr>
            </w:pPr>
          </w:p>
          <w:p w14:paraId="66A3D1DD" w14:textId="3A827B6B" w:rsidR="00343CD4" w:rsidRDefault="00F87BAB" w:rsidP="00F87BAB">
            <w:pPr>
              <w:tabs>
                <w:tab w:val="left" w:pos="3153"/>
              </w:tabs>
              <w:rPr>
                <w:sz w:val="32"/>
                <w:szCs w:val="32"/>
                <w:u w:val="single"/>
              </w:rPr>
            </w:pPr>
            <w:r w:rsidRPr="00F87BAB">
              <w:rPr>
                <w:sz w:val="32"/>
                <w:szCs w:val="32"/>
                <w:u w:val="single"/>
              </w:rPr>
              <w:t>Results</w:t>
            </w:r>
          </w:p>
          <w:p w14:paraId="3AC579CF" w14:textId="44DECE0B" w:rsidR="00F87BAB" w:rsidRDefault="00F87BAB" w:rsidP="00F87BAB">
            <w:pPr>
              <w:tabs>
                <w:tab w:val="left" w:pos="3153"/>
              </w:tabs>
              <w:rPr>
                <w:sz w:val="32"/>
                <w:szCs w:val="32"/>
                <w:u w:val="single"/>
              </w:rPr>
            </w:pPr>
          </w:p>
          <w:p w14:paraId="726A34A3" w14:textId="675E4596" w:rsidR="00625A33" w:rsidRDefault="006F284F" w:rsidP="00335B89">
            <w:pPr>
              <w:tabs>
                <w:tab w:val="left" w:pos="3153"/>
              </w:tabs>
              <w:rPr>
                <w:b w:val="0"/>
                <w:bCs/>
                <w:sz w:val="32"/>
                <w:szCs w:val="32"/>
              </w:rPr>
            </w:pPr>
            <w:r>
              <w:rPr>
                <w:b w:val="0"/>
                <w:bCs/>
                <w:sz w:val="32"/>
                <w:szCs w:val="32"/>
              </w:rPr>
              <w:t xml:space="preserve">This </w:t>
            </w:r>
            <w:r w:rsidR="003813E8">
              <w:rPr>
                <w:b w:val="0"/>
                <w:bCs/>
                <w:sz w:val="32"/>
                <w:szCs w:val="32"/>
              </w:rPr>
              <w:t xml:space="preserve">work highlights the </w:t>
            </w:r>
            <w:r w:rsidR="0089331B">
              <w:rPr>
                <w:b w:val="0"/>
                <w:bCs/>
                <w:sz w:val="32"/>
                <w:szCs w:val="32"/>
              </w:rPr>
              <w:t xml:space="preserve">types of energy consumption per state and </w:t>
            </w:r>
            <w:r w:rsidR="00A91658">
              <w:rPr>
                <w:b w:val="0"/>
                <w:bCs/>
                <w:sz w:val="32"/>
                <w:szCs w:val="32"/>
              </w:rPr>
              <w:t xml:space="preserve">with the new database created </w:t>
            </w:r>
            <w:r w:rsidR="00335B89">
              <w:rPr>
                <w:b w:val="0"/>
                <w:bCs/>
                <w:sz w:val="32"/>
                <w:szCs w:val="32"/>
              </w:rPr>
              <w:t xml:space="preserve">more information </w:t>
            </w:r>
            <w:r w:rsidR="009326C2">
              <w:rPr>
                <w:b w:val="0"/>
                <w:bCs/>
                <w:sz w:val="32"/>
                <w:szCs w:val="32"/>
              </w:rPr>
              <w:t>is available for analysis.</w:t>
            </w:r>
          </w:p>
          <w:p w14:paraId="26A072AC" w14:textId="745BE887" w:rsidR="009326C2" w:rsidRDefault="009326C2" w:rsidP="00335B89">
            <w:pPr>
              <w:tabs>
                <w:tab w:val="left" w:pos="3153"/>
              </w:tabs>
              <w:rPr>
                <w:b w:val="0"/>
              </w:rPr>
            </w:pPr>
          </w:p>
          <w:p w14:paraId="4E5A4FF9" w14:textId="77777777" w:rsidR="00625A33" w:rsidRDefault="00625A33" w:rsidP="00605F3A">
            <w:pPr>
              <w:rPr>
                <w:b w:val="0"/>
              </w:rPr>
            </w:pPr>
          </w:p>
          <w:p w14:paraId="06977428" w14:textId="40E939C7" w:rsidR="00DF027C" w:rsidRDefault="00787145" w:rsidP="00605F3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235DC83" wp14:editId="64CD8E7F">
                      <wp:extent cx="6442363" cy="45719"/>
                      <wp:effectExtent l="0" t="19050" r="0" b="12065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V="1">
                                <a:off x="0" y="0"/>
                                <a:ext cx="644236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3ED71C" w14:textId="77777777" w:rsidR="00787145" w:rsidRDefault="00787145" w:rsidP="0078714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35DC83" id="Text Box 7" o:spid="_x0000_s1028" type="#_x0000_t202" style="width:507.25pt;height:3.6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" filled="f" stroked="f" strokeweight=".5pt">
                      <v:textbox>
                        <w:txbxContent>
                          <w:p w14:paraId="373ED71C" w14:textId="77777777" w:rsidR="00787145" w:rsidRDefault="00787145" w:rsidP="00787145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14:paraId="77C47876" w14:textId="77777777" w:rsidTr="006F3257">
        <w:trPr>
          <w:trHeight w:val="1899"/>
        </w:trPr>
        <w:tc>
          <w:tcPr>
            <w:tcW w:w="11631" w:type="dxa"/>
            <w:shd w:val="clear" w:color="auto" w:fill="F2F2F2" w:themeFill="background1" w:themeFillShade="F2"/>
            <w:vAlign w:val="center"/>
          </w:tcPr>
          <w:p w14:paraId="62E831CA" w14:textId="2336685E" w:rsidR="00DF027C" w:rsidRDefault="00E52624" w:rsidP="00E52624">
            <w:pPr>
              <w:pStyle w:val="EmphasisText"/>
            </w:pPr>
            <w:r>
              <w:lastRenderedPageBreak/>
              <w:t xml:space="preserve">Source 1: </w:t>
            </w:r>
            <w:hyperlink r:id="rId13" w:history="1">
              <w:r w:rsidRPr="00B53918">
                <w:rPr>
                  <w:rStyle w:val="Hyperlink"/>
                </w:rPr>
                <w:t>https://www.eia.gov/state/rankings/</w:t>
              </w:r>
            </w:hyperlink>
          </w:p>
          <w:p w14:paraId="76C2B346" w14:textId="14AF380F" w:rsidR="00E52624" w:rsidRDefault="00DC30E8" w:rsidP="00E52624">
            <w:pPr>
              <w:pStyle w:val="EmphasisText"/>
            </w:pPr>
            <w:r>
              <w:t xml:space="preserve">Source 2: </w:t>
            </w:r>
            <w:hyperlink r:id="rId14" w:history="1">
              <w:r w:rsidR="002A5125" w:rsidRPr="00B53918">
                <w:rPr>
                  <w:rStyle w:val="Hyperlink"/>
                </w:rPr>
                <w:t>https://data.world/doe/united-states-renewable-energy</w:t>
              </w:r>
            </w:hyperlink>
          </w:p>
          <w:p w14:paraId="3E5C58B9" w14:textId="58ACF59B" w:rsidR="002A5125" w:rsidRPr="00DF027C" w:rsidRDefault="0070539B" w:rsidP="00E52624">
            <w:pPr>
              <w:pStyle w:val="EmphasisText"/>
            </w:pPr>
            <w:r>
              <w:t xml:space="preserve">Source 3: </w:t>
            </w:r>
            <w:r w:rsidR="000C47DA" w:rsidRPr="000C47DA">
              <w:t>https://en.wikipedia.org/wiki/List_of_states_and_territories_of_the_United_States_by_population</w:t>
            </w:r>
          </w:p>
        </w:tc>
      </w:tr>
      <w:tr w:rsidR="00DF027C" w14:paraId="1F954A47" w14:textId="77777777" w:rsidTr="006F3257">
        <w:trPr>
          <w:trHeight w:val="5931"/>
        </w:trPr>
        <w:tc>
          <w:tcPr>
            <w:tcW w:w="11631" w:type="dxa"/>
          </w:tcPr>
          <w:p w14:paraId="474E3D1B" w14:textId="77777777" w:rsidR="00DF027C" w:rsidRPr="0028179C" w:rsidRDefault="00DF027C" w:rsidP="00DF027C">
            <w:pPr>
              <w:pStyle w:val="EmphasisText"/>
              <w:rPr>
                <w:b w:val="0"/>
                <w:bCs/>
                <w:iCs/>
                <w:sz w:val="36"/>
              </w:rPr>
            </w:pPr>
          </w:p>
          <w:p w14:paraId="2D61E4DA" w14:textId="77777777" w:rsidR="00DF027C" w:rsidRDefault="00DF027C" w:rsidP="00787145">
            <w:pPr>
              <w:pStyle w:val="Content"/>
              <w:rPr>
                <w:i/>
                <w:sz w:val="36"/>
              </w:rPr>
            </w:pPr>
          </w:p>
        </w:tc>
      </w:tr>
    </w:tbl>
    <w:p w14:paraId="3D4F396B" w14:textId="77777777" w:rsidR="0087605E" w:rsidRPr="00D70D02" w:rsidRDefault="0087605E" w:rsidP="00DF027C"/>
    <w:sectPr w:rsidR="0087605E" w:rsidRPr="00D70D02" w:rsidSect="00DF027C">
      <w:headerReference w:type="default" r:id="rId15"/>
      <w:footerReference w:type="default" r:id="rId16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3BAD4" w14:textId="77777777" w:rsidR="0046738E" w:rsidRDefault="0046738E">
      <w:r>
        <w:separator/>
      </w:r>
    </w:p>
    <w:p w14:paraId="2C9315BB" w14:textId="77777777" w:rsidR="0046738E" w:rsidRDefault="0046738E"/>
  </w:endnote>
  <w:endnote w:type="continuationSeparator" w:id="0">
    <w:p w14:paraId="4B4ADB67" w14:textId="77777777" w:rsidR="0046738E" w:rsidRDefault="0046738E">
      <w:r>
        <w:continuationSeparator/>
      </w:r>
    </w:p>
    <w:p w14:paraId="11CFDE7B" w14:textId="77777777" w:rsidR="0046738E" w:rsidRDefault="004673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5E08C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EF443AF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27033" w14:textId="77777777" w:rsidR="0046738E" w:rsidRDefault="0046738E">
      <w:r>
        <w:separator/>
      </w:r>
    </w:p>
    <w:p w14:paraId="18F740F4" w14:textId="77777777" w:rsidR="0046738E" w:rsidRDefault="0046738E"/>
  </w:footnote>
  <w:footnote w:type="continuationSeparator" w:id="0">
    <w:p w14:paraId="2F7BEF90" w14:textId="77777777" w:rsidR="0046738E" w:rsidRDefault="0046738E">
      <w:r>
        <w:continuationSeparator/>
      </w:r>
    </w:p>
    <w:p w14:paraId="40A245B9" w14:textId="77777777" w:rsidR="0046738E" w:rsidRDefault="004673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E9134ED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A209217" w14:textId="77777777" w:rsidR="00D077E9" w:rsidRDefault="00D077E9">
          <w:pPr>
            <w:pStyle w:val="Header"/>
          </w:pPr>
        </w:p>
      </w:tc>
    </w:tr>
  </w:tbl>
  <w:p w14:paraId="63A84741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02221"/>
    <w:multiLevelType w:val="hybridMultilevel"/>
    <w:tmpl w:val="5A748B90"/>
    <w:lvl w:ilvl="0" w:tplc="3E1E5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07"/>
    <w:rsid w:val="00000969"/>
    <w:rsid w:val="00002FE5"/>
    <w:rsid w:val="00017FC5"/>
    <w:rsid w:val="0002482E"/>
    <w:rsid w:val="00036071"/>
    <w:rsid w:val="00050324"/>
    <w:rsid w:val="000712C7"/>
    <w:rsid w:val="00090BF9"/>
    <w:rsid w:val="00091CD2"/>
    <w:rsid w:val="000A0150"/>
    <w:rsid w:val="000A7FC8"/>
    <w:rsid w:val="000C47DA"/>
    <w:rsid w:val="000E1EFD"/>
    <w:rsid w:val="000E63C9"/>
    <w:rsid w:val="00100D43"/>
    <w:rsid w:val="00130E9D"/>
    <w:rsid w:val="00150A6D"/>
    <w:rsid w:val="001711C1"/>
    <w:rsid w:val="001731CC"/>
    <w:rsid w:val="001734DD"/>
    <w:rsid w:val="00185B35"/>
    <w:rsid w:val="00190DA7"/>
    <w:rsid w:val="001D4F13"/>
    <w:rsid w:val="001E785E"/>
    <w:rsid w:val="001F2BC8"/>
    <w:rsid w:val="001F5F6B"/>
    <w:rsid w:val="001F641F"/>
    <w:rsid w:val="002174D7"/>
    <w:rsid w:val="00221E47"/>
    <w:rsid w:val="00243EBC"/>
    <w:rsid w:val="00246A35"/>
    <w:rsid w:val="0026746A"/>
    <w:rsid w:val="0028179C"/>
    <w:rsid w:val="00284348"/>
    <w:rsid w:val="00287B2F"/>
    <w:rsid w:val="002A5125"/>
    <w:rsid w:val="002D1A1D"/>
    <w:rsid w:val="002E6C7D"/>
    <w:rsid w:val="002F288A"/>
    <w:rsid w:val="002F51F5"/>
    <w:rsid w:val="00312137"/>
    <w:rsid w:val="00330359"/>
    <w:rsid w:val="00335B89"/>
    <w:rsid w:val="0033762F"/>
    <w:rsid w:val="00343CD4"/>
    <w:rsid w:val="00366C7E"/>
    <w:rsid w:val="003813E8"/>
    <w:rsid w:val="00384EA3"/>
    <w:rsid w:val="00392140"/>
    <w:rsid w:val="00393248"/>
    <w:rsid w:val="003A39A1"/>
    <w:rsid w:val="003C2191"/>
    <w:rsid w:val="003C74D3"/>
    <w:rsid w:val="003D3863"/>
    <w:rsid w:val="004110DE"/>
    <w:rsid w:val="0044085A"/>
    <w:rsid w:val="0046738E"/>
    <w:rsid w:val="00485328"/>
    <w:rsid w:val="004A0707"/>
    <w:rsid w:val="004A2426"/>
    <w:rsid w:val="004B21A5"/>
    <w:rsid w:val="004C1AF3"/>
    <w:rsid w:val="005037F0"/>
    <w:rsid w:val="00513BB3"/>
    <w:rsid w:val="00516A86"/>
    <w:rsid w:val="005275F6"/>
    <w:rsid w:val="005377E8"/>
    <w:rsid w:val="00544AF9"/>
    <w:rsid w:val="00571496"/>
    <w:rsid w:val="00572102"/>
    <w:rsid w:val="005838F9"/>
    <w:rsid w:val="005A02BD"/>
    <w:rsid w:val="005A385E"/>
    <w:rsid w:val="005A6F1C"/>
    <w:rsid w:val="005C111D"/>
    <w:rsid w:val="005F1BB0"/>
    <w:rsid w:val="0060486F"/>
    <w:rsid w:val="00605F3A"/>
    <w:rsid w:val="006068EF"/>
    <w:rsid w:val="006156D8"/>
    <w:rsid w:val="00625A33"/>
    <w:rsid w:val="00637E94"/>
    <w:rsid w:val="00652C4B"/>
    <w:rsid w:val="00656C4D"/>
    <w:rsid w:val="00664A56"/>
    <w:rsid w:val="006848F2"/>
    <w:rsid w:val="006B14FC"/>
    <w:rsid w:val="006C6B53"/>
    <w:rsid w:val="006E5716"/>
    <w:rsid w:val="006F284F"/>
    <w:rsid w:val="006F3257"/>
    <w:rsid w:val="00701A3A"/>
    <w:rsid w:val="0070539B"/>
    <w:rsid w:val="007302B3"/>
    <w:rsid w:val="00730733"/>
    <w:rsid w:val="00730E3A"/>
    <w:rsid w:val="00731BAD"/>
    <w:rsid w:val="00736AAF"/>
    <w:rsid w:val="00765B2A"/>
    <w:rsid w:val="00783A34"/>
    <w:rsid w:val="00787145"/>
    <w:rsid w:val="007C6B52"/>
    <w:rsid w:val="007D16C5"/>
    <w:rsid w:val="007D3186"/>
    <w:rsid w:val="00810E4C"/>
    <w:rsid w:val="00862FE4"/>
    <w:rsid w:val="0086389A"/>
    <w:rsid w:val="0087605E"/>
    <w:rsid w:val="00876F62"/>
    <w:rsid w:val="0089331B"/>
    <w:rsid w:val="008B1FEE"/>
    <w:rsid w:val="00900014"/>
    <w:rsid w:val="00903C32"/>
    <w:rsid w:val="00916B16"/>
    <w:rsid w:val="009173B9"/>
    <w:rsid w:val="009278D8"/>
    <w:rsid w:val="009326C2"/>
    <w:rsid w:val="009331D3"/>
    <w:rsid w:val="0093335D"/>
    <w:rsid w:val="0093613E"/>
    <w:rsid w:val="00941829"/>
    <w:rsid w:val="00942781"/>
    <w:rsid w:val="00943026"/>
    <w:rsid w:val="00947AE7"/>
    <w:rsid w:val="00954A9A"/>
    <w:rsid w:val="00956E25"/>
    <w:rsid w:val="00966B81"/>
    <w:rsid w:val="00967074"/>
    <w:rsid w:val="009B1327"/>
    <w:rsid w:val="009B1BA5"/>
    <w:rsid w:val="009C2ECD"/>
    <w:rsid w:val="009C659E"/>
    <w:rsid w:val="009C7720"/>
    <w:rsid w:val="00A1237D"/>
    <w:rsid w:val="00A23AFA"/>
    <w:rsid w:val="00A31B3E"/>
    <w:rsid w:val="00A5217C"/>
    <w:rsid w:val="00A532F3"/>
    <w:rsid w:val="00A8489E"/>
    <w:rsid w:val="00A91658"/>
    <w:rsid w:val="00A943BF"/>
    <w:rsid w:val="00AA2EB2"/>
    <w:rsid w:val="00AA71DC"/>
    <w:rsid w:val="00AC29F3"/>
    <w:rsid w:val="00B00859"/>
    <w:rsid w:val="00B20C32"/>
    <w:rsid w:val="00B231E5"/>
    <w:rsid w:val="00B268F4"/>
    <w:rsid w:val="00B43A27"/>
    <w:rsid w:val="00B53AB6"/>
    <w:rsid w:val="00B66ECD"/>
    <w:rsid w:val="00B819A9"/>
    <w:rsid w:val="00B86E17"/>
    <w:rsid w:val="00BA11AC"/>
    <w:rsid w:val="00BE49F7"/>
    <w:rsid w:val="00C012D1"/>
    <w:rsid w:val="00C01435"/>
    <w:rsid w:val="00C02B87"/>
    <w:rsid w:val="00C123B1"/>
    <w:rsid w:val="00C23A8C"/>
    <w:rsid w:val="00C27291"/>
    <w:rsid w:val="00C4086D"/>
    <w:rsid w:val="00C40C28"/>
    <w:rsid w:val="00C656C0"/>
    <w:rsid w:val="00C74FA9"/>
    <w:rsid w:val="00C92B61"/>
    <w:rsid w:val="00C951F4"/>
    <w:rsid w:val="00C96636"/>
    <w:rsid w:val="00CA1896"/>
    <w:rsid w:val="00CA2FF4"/>
    <w:rsid w:val="00CB5B28"/>
    <w:rsid w:val="00CF5371"/>
    <w:rsid w:val="00D0323A"/>
    <w:rsid w:val="00D053B4"/>
    <w:rsid w:val="00D0559F"/>
    <w:rsid w:val="00D077E9"/>
    <w:rsid w:val="00D37769"/>
    <w:rsid w:val="00D42CB7"/>
    <w:rsid w:val="00D5413D"/>
    <w:rsid w:val="00D570A9"/>
    <w:rsid w:val="00D70D02"/>
    <w:rsid w:val="00D770C7"/>
    <w:rsid w:val="00D83606"/>
    <w:rsid w:val="00D86945"/>
    <w:rsid w:val="00D90290"/>
    <w:rsid w:val="00D97EFD"/>
    <w:rsid w:val="00DC30E8"/>
    <w:rsid w:val="00DD152F"/>
    <w:rsid w:val="00DD1863"/>
    <w:rsid w:val="00DD7EE3"/>
    <w:rsid w:val="00DE213F"/>
    <w:rsid w:val="00DF027C"/>
    <w:rsid w:val="00E00A32"/>
    <w:rsid w:val="00E1264B"/>
    <w:rsid w:val="00E20B96"/>
    <w:rsid w:val="00E22ACD"/>
    <w:rsid w:val="00E52624"/>
    <w:rsid w:val="00E620B0"/>
    <w:rsid w:val="00E81B40"/>
    <w:rsid w:val="00EA38EE"/>
    <w:rsid w:val="00ED579A"/>
    <w:rsid w:val="00EE0A66"/>
    <w:rsid w:val="00EF555B"/>
    <w:rsid w:val="00F027BB"/>
    <w:rsid w:val="00F11DCF"/>
    <w:rsid w:val="00F162EA"/>
    <w:rsid w:val="00F25D5C"/>
    <w:rsid w:val="00F33078"/>
    <w:rsid w:val="00F426BD"/>
    <w:rsid w:val="00F52D27"/>
    <w:rsid w:val="00F631F4"/>
    <w:rsid w:val="00F83527"/>
    <w:rsid w:val="00F87BAB"/>
    <w:rsid w:val="00FC438C"/>
    <w:rsid w:val="00FD0C84"/>
    <w:rsid w:val="00FD583F"/>
    <w:rsid w:val="00FD7488"/>
    <w:rsid w:val="00FE6121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85A7B"/>
  <w15:docId w15:val="{74065AAF-3ACE-4DD0-8C3C-19DF8E9E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E52624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1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eia.gov/state/rankings/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.world/doe/united-states-renewable-energ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ia.gov/state/ranking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ta.world/doe/united-states-renewable-energ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C092F86D-CB41-47B8-B9DF-0E84CE8E7FE2%7d\%7b0D44B679-D6F5-4986-BC6A-430E4725B9BC%7dtf163928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8FA35664243468B48F086E17F6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7777E-1C68-42C4-A2E2-6F177B39F788}"/>
      </w:docPartPr>
      <w:docPartBody>
        <w:p w:rsidR="006824E0" w:rsidRDefault="002873C6">
          <w:pPr>
            <w:pStyle w:val="E1E8FA35664243468B48F086E17F649B"/>
          </w:pPr>
          <w:r w:rsidRPr="00DF027C">
            <w:t>Subtitle Text Here</w:t>
          </w:r>
        </w:p>
      </w:docPartBody>
    </w:docPart>
    <w:docPart>
      <w:docPartPr>
        <w:name w:val="2DEABB86608446AC821804BBBB57E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AE8AB-38AF-4A3C-B7ED-4DA6E75635AB}"/>
      </w:docPartPr>
      <w:docPartBody>
        <w:p w:rsidR="006824E0" w:rsidRDefault="002873C6" w:rsidP="002873C6">
          <w:pPr>
            <w:pStyle w:val="2DEABB86608446AC821804BBBB57E2C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  <w:noProof/>
            </w:rPr>
            <w:t>May 23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EC3B44FE72E4EA28F7562036214D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A725E-0B61-4DA9-BFB0-DCAA3744075E}"/>
      </w:docPartPr>
      <w:docPartBody>
        <w:p w:rsidR="006824E0" w:rsidRDefault="002873C6" w:rsidP="002873C6">
          <w:pPr>
            <w:pStyle w:val="4EC3B44FE72E4EA28F7562036214D15E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C6"/>
    <w:rsid w:val="002873C6"/>
    <w:rsid w:val="006824E0"/>
    <w:rsid w:val="00C0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2873C6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2873C6"/>
    <w:rPr>
      <w:caps/>
      <w:color w:val="44546A" w:themeColor="text2"/>
      <w:spacing w:val="20"/>
      <w:sz w:val="32"/>
    </w:rPr>
  </w:style>
  <w:style w:type="paragraph" w:customStyle="1" w:styleId="24084BC1CDC342F6AD9A2CB956D8D5F4">
    <w:name w:val="24084BC1CDC342F6AD9A2CB956D8D5F4"/>
  </w:style>
  <w:style w:type="paragraph" w:customStyle="1" w:styleId="675451B43CC3447E81C854619880C085">
    <w:name w:val="675451B43CC3447E81C854619880C085"/>
  </w:style>
  <w:style w:type="paragraph" w:customStyle="1" w:styleId="A4B0792AF3F84FD4B7470BAF8F76A384">
    <w:name w:val="A4B0792AF3F84FD4B7470BAF8F76A384"/>
  </w:style>
  <w:style w:type="paragraph" w:customStyle="1" w:styleId="E1E8FA35664243468B48F086E17F649B">
    <w:name w:val="E1E8FA35664243468B48F086E17F649B"/>
  </w:style>
  <w:style w:type="paragraph" w:customStyle="1" w:styleId="0F43996A040D43C2BE1F97D5694089F1">
    <w:name w:val="0F43996A040D43C2BE1F97D5694089F1"/>
  </w:style>
  <w:style w:type="paragraph" w:customStyle="1" w:styleId="F4C5BDCC6796465191A175696B51107F">
    <w:name w:val="F4C5BDCC6796465191A175696B51107F"/>
  </w:style>
  <w:style w:type="paragraph" w:customStyle="1" w:styleId="BF81790DBC0B4002901A81C4D4A9065B">
    <w:name w:val="BF81790DBC0B4002901A81C4D4A9065B"/>
  </w:style>
  <w:style w:type="paragraph" w:customStyle="1" w:styleId="89F2ADDE7FB34C818F4B86FC034180F9">
    <w:name w:val="89F2ADDE7FB34C818F4B86FC034180F9"/>
  </w:style>
  <w:style w:type="paragraph" w:customStyle="1" w:styleId="2DEABB86608446AC821804BBBB57E2C3">
    <w:name w:val="2DEABB86608446AC821804BBBB57E2C3"/>
    <w:rsid w:val="002873C6"/>
  </w:style>
  <w:style w:type="paragraph" w:customStyle="1" w:styleId="4EC3B44FE72E4EA28F7562036214D15E">
    <w:name w:val="4EC3B44FE72E4EA28F7562036214D15E"/>
    <w:rsid w:val="002873C6"/>
  </w:style>
  <w:style w:type="paragraph" w:customStyle="1" w:styleId="B8E0F77691E64F0E8156A4AE6B376B0D">
    <w:name w:val="B8E0F77691E64F0E8156A4AE6B376B0D"/>
    <w:rsid w:val="00287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Cluny Charleston
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{0D44B679-D6F5-4986-BC6A-430E4725B9BC}tf16392850</Template>
  <TotalTime>162</TotalTime>
  <Pages>5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keywords/>
  <cp:lastModifiedBy>Cluny Charleston</cp:lastModifiedBy>
  <cp:revision>129</cp:revision>
  <cp:lastPrinted>2006-08-01T17:47:00Z</cp:lastPrinted>
  <dcterms:created xsi:type="dcterms:W3CDTF">2020-05-23T16:08:00Z</dcterms:created>
  <dcterms:modified xsi:type="dcterms:W3CDTF">2020-05-23T18:51:00Z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